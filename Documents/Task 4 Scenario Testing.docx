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D630" w14:textId="7CDC64CD" w:rsidR="00286992" w:rsidRPr="009D7211" w:rsidRDefault="003065B5" w:rsidP="003065B5">
      <w:pPr>
        <w:pStyle w:val="Title"/>
        <w:rPr>
          <w:color w:val="548DD4" w:themeColor="text2" w:themeTint="99"/>
        </w:rPr>
      </w:pPr>
      <w:r w:rsidRPr="009D7211">
        <w:rPr>
          <w:color w:val="548DD4" w:themeColor="text2" w:themeTint="99"/>
        </w:rPr>
        <w:t>Scenario Tests</w:t>
      </w:r>
    </w:p>
    <w:tbl>
      <w:tblPr>
        <w:tblStyle w:val="Todolist"/>
        <w:tblW w:w="5000" w:type="pct"/>
        <w:tblLayout w:type="fixed"/>
        <w:tblLook w:val="04A0" w:firstRow="1" w:lastRow="0" w:firstColumn="1" w:lastColumn="0" w:noHBand="0" w:noVBand="1"/>
        <w:tblDescription w:val="Table displaying Priority, Due Date, What, Who, In Progress and Done"/>
      </w:tblPr>
      <w:tblGrid>
        <w:gridCol w:w="3275"/>
        <w:gridCol w:w="1759"/>
        <w:gridCol w:w="4524"/>
        <w:gridCol w:w="1793"/>
        <w:gridCol w:w="2607"/>
      </w:tblGrid>
      <w:tr w:rsidR="003065B5" w14:paraId="45B23D0C" w14:textId="77777777" w:rsidTr="00C4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tcW w:w="3278" w:type="dxa"/>
          </w:tcPr>
          <w:p w14:paraId="0D75CF6D" w14:textId="60F91F5F" w:rsidR="003065B5" w:rsidRDefault="003065B5" w:rsidP="003065B5">
            <w:r>
              <w:t>Scenario</w:t>
            </w:r>
          </w:p>
        </w:tc>
        <w:tc>
          <w:tcPr>
            <w:tcW w:w="1760" w:type="dxa"/>
          </w:tcPr>
          <w:p w14:paraId="7BA32FDB" w14:textId="41EF39AD" w:rsidR="003065B5" w:rsidRDefault="003065B5" w:rsidP="003065B5">
            <w:r>
              <w:t>Layer</w:t>
            </w:r>
          </w:p>
        </w:tc>
        <w:tc>
          <w:tcPr>
            <w:tcW w:w="4527" w:type="dxa"/>
          </w:tcPr>
          <w:p w14:paraId="3E6FEBA8" w14:textId="33D73A3E" w:rsidR="003065B5" w:rsidRDefault="003065B5" w:rsidP="003065B5">
            <w:r>
              <w:t>Details</w:t>
            </w:r>
          </w:p>
        </w:tc>
        <w:tc>
          <w:tcPr>
            <w:tcW w:w="1794" w:type="dxa"/>
          </w:tcPr>
          <w:p w14:paraId="66B052B0" w14:textId="324EA69D" w:rsidR="003065B5" w:rsidRDefault="003065B5" w:rsidP="003065B5">
            <w:r>
              <w:t xml:space="preserve">OUTCOME </w:t>
            </w:r>
          </w:p>
        </w:tc>
        <w:tc>
          <w:tcPr>
            <w:tcW w:w="2609" w:type="dxa"/>
          </w:tcPr>
          <w:p w14:paraId="15610ECB" w14:textId="25292152" w:rsidR="003065B5" w:rsidRDefault="003065B5" w:rsidP="003065B5">
            <w:r>
              <w:t>Action taken</w:t>
            </w:r>
          </w:p>
        </w:tc>
      </w:tr>
      <w:tr w:rsidR="003065B5" w14:paraId="210B0EEF" w14:textId="77777777" w:rsidTr="00C40788">
        <w:tc>
          <w:tcPr>
            <w:tcW w:w="3278" w:type="dxa"/>
          </w:tcPr>
          <w:p w14:paraId="61DCD44B" w14:textId="66AC704C" w:rsidR="003065B5" w:rsidRDefault="009D7211" w:rsidP="003065B5">
            <w:r>
              <w:t>Instantiating the database context.</w:t>
            </w:r>
          </w:p>
        </w:tc>
        <w:tc>
          <w:tcPr>
            <w:tcW w:w="1760" w:type="dxa"/>
          </w:tcPr>
          <w:p w14:paraId="6FC92067" w14:textId="0A4BFE89" w:rsidR="003065B5" w:rsidRDefault="000143FC" w:rsidP="003065B5">
            <w:r>
              <w:t>Model</w:t>
            </w:r>
          </w:p>
        </w:tc>
        <w:tc>
          <w:tcPr>
            <w:tcW w:w="4527" w:type="dxa"/>
          </w:tcPr>
          <w:p w14:paraId="11ED037C" w14:textId="2CB9D9BB" w:rsidR="003065B5" w:rsidRDefault="003065B5" w:rsidP="003065B5">
            <w:r>
              <w:t>The database context successfully instantiated and was useable.</w:t>
            </w:r>
          </w:p>
        </w:tc>
        <w:tc>
          <w:tcPr>
            <w:tcW w:w="1794" w:type="dxa"/>
          </w:tcPr>
          <w:p w14:paraId="4CAB6D75" w14:textId="0DEFF66A" w:rsidR="003065B5" w:rsidRDefault="003065B5" w:rsidP="003065B5">
            <w:r>
              <w:t>Passed</w:t>
            </w:r>
          </w:p>
        </w:tc>
        <w:tc>
          <w:tcPr>
            <w:tcW w:w="2609" w:type="dxa"/>
          </w:tcPr>
          <w:p w14:paraId="6793114B" w14:textId="0F0A794C" w:rsidR="003065B5" w:rsidRDefault="003065B5" w:rsidP="003065B5">
            <w:r>
              <w:t>No action needed.</w:t>
            </w:r>
          </w:p>
        </w:tc>
      </w:tr>
      <w:tr w:rsidR="009D7211" w14:paraId="547FE933" w14:textId="77777777" w:rsidTr="00C40788">
        <w:tc>
          <w:tcPr>
            <w:tcW w:w="3278" w:type="dxa"/>
          </w:tcPr>
          <w:p w14:paraId="34DC335E" w14:textId="48DD3E6B" w:rsidR="009D7211" w:rsidRDefault="009D7211" w:rsidP="009D7211">
            <w:r>
              <w:t>Registering new clients using the database context.</w:t>
            </w:r>
          </w:p>
        </w:tc>
        <w:tc>
          <w:tcPr>
            <w:tcW w:w="1760" w:type="dxa"/>
          </w:tcPr>
          <w:p w14:paraId="7EAB77CF" w14:textId="534F4E31" w:rsidR="009D7211" w:rsidRDefault="000143FC" w:rsidP="009D7211">
            <w:r>
              <w:t>Model</w:t>
            </w:r>
          </w:p>
        </w:tc>
        <w:tc>
          <w:tcPr>
            <w:tcW w:w="4527" w:type="dxa"/>
          </w:tcPr>
          <w:p w14:paraId="1320382A" w14:textId="73C3A6B1" w:rsidR="009D7211" w:rsidRDefault="009D7211" w:rsidP="009D7211">
            <w:r>
              <w:t>Clients successfully registered to the database after the test and was confirmed by checking data in the database created on first run.</w:t>
            </w:r>
          </w:p>
        </w:tc>
        <w:tc>
          <w:tcPr>
            <w:tcW w:w="1794" w:type="dxa"/>
          </w:tcPr>
          <w:p w14:paraId="56174F64" w14:textId="6B1FA6EB" w:rsidR="009D7211" w:rsidRDefault="009D7211" w:rsidP="009D7211">
            <w:r>
              <w:t>Passed</w:t>
            </w:r>
          </w:p>
        </w:tc>
        <w:tc>
          <w:tcPr>
            <w:tcW w:w="2609" w:type="dxa"/>
          </w:tcPr>
          <w:p w14:paraId="574D88A4" w14:textId="65A59FF5" w:rsidR="00634977" w:rsidRDefault="009D7211" w:rsidP="00634977">
            <w:r>
              <w:t>No action needed.</w:t>
            </w:r>
          </w:p>
        </w:tc>
      </w:tr>
      <w:tr w:rsidR="000143FC" w14:paraId="083BEC4C" w14:textId="77777777" w:rsidTr="00C40788">
        <w:tc>
          <w:tcPr>
            <w:tcW w:w="3278" w:type="dxa"/>
          </w:tcPr>
          <w:p w14:paraId="352F3CA9" w14:textId="7ABB0B91" w:rsidR="000143FC" w:rsidRDefault="000143FC" w:rsidP="009D7211">
            <w:r>
              <w:t>Registering new machines using the database context.</w:t>
            </w:r>
          </w:p>
        </w:tc>
        <w:tc>
          <w:tcPr>
            <w:tcW w:w="1760" w:type="dxa"/>
          </w:tcPr>
          <w:p w14:paraId="7036EA52" w14:textId="28640785" w:rsidR="000143FC" w:rsidRDefault="000143FC" w:rsidP="009D7211">
            <w:r>
              <w:t>Model</w:t>
            </w:r>
          </w:p>
        </w:tc>
        <w:tc>
          <w:tcPr>
            <w:tcW w:w="4527" w:type="dxa"/>
          </w:tcPr>
          <w:p w14:paraId="05C83E35" w14:textId="5E999587" w:rsidR="000143FC" w:rsidRDefault="000143FC" w:rsidP="009D7211">
            <w:r>
              <w:t>Returns a data validation error, required keys were not filled.</w:t>
            </w:r>
          </w:p>
        </w:tc>
        <w:tc>
          <w:tcPr>
            <w:tcW w:w="1794" w:type="dxa"/>
          </w:tcPr>
          <w:p w14:paraId="6E0738D0" w14:textId="29986B5D" w:rsidR="000143FC" w:rsidRDefault="000143FC" w:rsidP="009D7211">
            <w:r>
              <w:t>Failed</w:t>
            </w:r>
          </w:p>
        </w:tc>
        <w:tc>
          <w:tcPr>
            <w:tcW w:w="2609" w:type="dxa"/>
          </w:tcPr>
          <w:p w14:paraId="261B814B" w14:textId="6995D417" w:rsidR="000143FC" w:rsidRDefault="000143FC" w:rsidP="00634977">
            <w:r>
              <w:t>Removed required from the ID as they are assigned later.</w:t>
            </w:r>
          </w:p>
        </w:tc>
      </w:tr>
      <w:tr w:rsidR="000143FC" w14:paraId="375F6775" w14:textId="77777777" w:rsidTr="00C40788">
        <w:tc>
          <w:tcPr>
            <w:tcW w:w="3278" w:type="dxa"/>
          </w:tcPr>
          <w:p w14:paraId="5AC7167B" w14:textId="7EFDCC8C" w:rsidR="000143FC" w:rsidRDefault="000143FC" w:rsidP="009D7211">
            <w:r>
              <w:t>Registering new jobs using the database context.</w:t>
            </w:r>
          </w:p>
        </w:tc>
        <w:tc>
          <w:tcPr>
            <w:tcW w:w="1760" w:type="dxa"/>
          </w:tcPr>
          <w:p w14:paraId="22B6573C" w14:textId="03EED451" w:rsidR="000143FC" w:rsidRDefault="000143FC" w:rsidP="009D7211">
            <w:r>
              <w:t>Model</w:t>
            </w:r>
          </w:p>
        </w:tc>
        <w:tc>
          <w:tcPr>
            <w:tcW w:w="4527" w:type="dxa"/>
          </w:tcPr>
          <w:p w14:paraId="483D5783" w14:textId="3C9FE217" w:rsidR="000143FC" w:rsidRDefault="000143FC" w:rsidP="009D7211">
            <w:r>
              <w:t>Returns data validation error, required a machine ID.</w:t>
            </w:r>
          </w:p>
        </w:tc>
        <w:tc>
          <w:tcPr>
            <w:tcW w:w="1794" w:type="dxa"/>
          </w:tcPr>
          <w:p w14:paraId="745317B3" w14:textId="335CDD59" w:rsidR="000143FC" w:rsidRDefault="000143FC" w:rsidP="009D7211">
            <w:r>
              <w:t>Failed</w:t>
            </w:r>
          </w:p>
        </w:tc>
        <w:tc>
          <w:tcPr>
            <w:tcW w:w="2609" w:type="dxa"/>
          </w:tcPr>
          <w:p w14:paraId="32C1296F" w14:textId="186B8618" w:rsidR="000143FC" w:rsidRDefault="000143FC" w:rsidP="00634977">
            <w:r>
              <w:t>Assigned the IDs after the initial test dummy data of machines were created.</w:t>
            </w:r>
          </w:p>
        </w:tc>
      </w:tr>
      <w:tr w:rsidR="001E0F36" w14:paraId="31EC3951" w14:textId="77777777" w:rsidTr="00C40788">
        <w:tc>
          <w:tcPr>
            <w:tcW w:w="3278" w:type="dxa"/>
          </w:tcPr>
          <w:p w14:paraId="3E06777E" w14:textId="41CA6C89" w:rsidR="001E0F36" w:rsidRDefault="001E0F36" w:rsidP="009D7211">
            <w:r>
              <w:t>Registering staff members using the database context.</w:t>
            </w:r>
          </w:p>
        </w:tc>
        <w:tc>
          <w:tcPr>
            <w:tcW w:w="1760" w:type="dxa"/>
          </w:tcPr>
          <w:p w14:paraId="1922F2A5" w14:textId="514634F6" w:rsidR="001E0F36" w:rsidRDefault="001E0F36" w:rsidP="009D7211">
            <w:r>
              <w:t>Model</w:t>
            </w:r>
          </w:p>
        </w:tc>
        <w:tc>
          <w:tcPr>
            <w:tcW w:w="4527" w:type="dxa"/>
          </w:tcPr>
          <w:p w14:paraId="6CC35D8F" w14:textId="315512DC" w:rsidR="001E0F36" w:rsidRDefault="001E0F36" w:rsidP="009D7211">
            <w:r>
              <w:t>Successfully registered clients to the database with the right information.</w:t>
            </w:r>
          </w:p>
        </w:tc>
        <w:tc>
          <w:tcPr>
            <w:tcW w:w="1794" w:type="dxa"/>
          </w:tcPr>
          <w:p w14:paraId="1DE92AF1" w14:textId="7C5EFB3E" w:rsidR="001E0F36" w:rsidRDefault="001E0F36" w:rsidP="009D7211">
            <w:r>
              <w:t>Passed</w:t>
            </w:r>
          </w:p>
        </w:tc>
        <w:tc>
          <w:tcPr>
            <w:tcW w:w="2609" w:type="dxa"/>
          </w:tcPr>
          <w:p w14:paraId="152119EC" w14:textId="698E261A" w:rsidR="001E0F36" w:rsidRDefault="001E0F36" w:rsidP="00634977">
            <w:r>
              <w:t>No action needed.</w:t>
            </w:r>
          </w:p>
        </w:tc>
      </w:tr>
      <w:tr w:rsidR="00D25151" w14:paraId="179D3480" w14:textId="77777777" w:rsidTr="00C40788">
        <w:tc>
          <w:tcPr>
            <w:tcW w:w="3278" w:type="dxa"/>
          </w:tcPr>
          <w:p w14:paraId="746BA7E9" w14:textId="787BFBE6" w:rsidR="00D25151" w:rsidRDefault="00D25151" w:rsidP="009D7211">
            <w:r>
              <w:t xml:space="preserve">Calculating </w:t>
            </w:r>
            <w:r w:rsidR="005368A1">
              <w:t>date time correctly when editing a job.</w:t>
            </w:r>
          </w:p>
        </w:tc>
        <w:tc>
          <w:tcPr>
            <w:tcW w:w="1760" w:type="dxa"/>
          </w:tcPr>
          <w:p w14:paraId="61158D3A" w14:textId="7E05ED89" w:rsidR="00D25151" w:rsidRDefault="00D25151" w:rsidP="009D7211">
            <w:r>
              <w:t>Model</w:t>
            </w:r>
          </w:p>
        </w:tc>
        <w:tc>
          <w:tcPr>
            <w:tcW w:w="4527" w:type="dxa"/>
          </w:tcPr>
          <w:p w14:paraId="12D7E661" w14:textId="7D8DCABB" w:rsidR="00D25151" w:rsidRDefault="005368A1" w:rsidP="009D7211">
            <w:r>
              <w:t>Did not reevaluate the date time at all making a completely wrong completion date.</w:t>
            </w:r>
          </w:p>
        </w:tc>
        <w:tc>
          <w:tcPr>
            <w:tcW w:w="1794" w:type="dxa"/>
          </w:tcPr>
          <w:p w14:paraId="7FADD7D3" w14:textId="4FA03147" w:rsidR="00D25151" w:rsidRDefault="005368A1" w:rsidP="009D7211">
            <w:r>
              <w:t>Failed</w:t>
            </w:r>
          </w:p>
        </w:tc>
        <w:tc>
          <w:tcPr>
            <w:tcW w:w="2609" w:type="dxa"/>
          </w:tcPr>
          <w:p w14:paraId="4B3DA985" w14:textId="38A24D58" w:rsidR="00D25151" w:rsidRDefault="005368A1" w:rsidP="00634977">
            <w:r>
              <w:t>Made it so when a job is registered or edited, there is a function called to set or change the completion time</w:t>
            </w:r>
            <w:r w:rsidR="00F51193">
              <w:t>.</w:t>
            </w:r>
          </w:p>
        </w:tc>
      </w:tr>
      <w:tr w:rsidR="00C76A2E" w14:paraId="121C7595" w14:textId="77777777" w:rsidTr="00C40788">
        <w:tc>
          <w:tcPr>
            <w:tcW w:w="3278" w:type="dxa"/>
          </w:tcPr>
          <w:p w14:paraId="6D1876D7" w14:textId="7402A069" w:rsidR="00C76A2E" w:rsidRDefault="00C76A2E" w:rsidP="001E0F36">
            <w:r>
              <w:t>Testing the registering a new client using forms.</w:t>
            </w:r>
          </w:p>
        </w:tc>
        <w:tc>
          <w:tcPr>
            <w:tcW w:w="1760" w:type="dxa"/>
          </w:tcPr>
          <w:p w14:paraId="5E940453" w14:textId="666FDAD2" w:rsidR="00C76A2E" w:rsidRDefault="00C76A2E" w:rsidP="009D7211">
            <w:r>
              <w:t>View</w:t>
            </w:r>
          </w:p>
        </w:tc>
        <w:tc>
          <w:tcPr>
            <w:tcW w:w="4527" w:type="dxa"/>
          </w:tcPr>
          <w:p w14:paraId="6F76C57B" w14:textId="089B2F62" w:rsidR="00C76A2E" w:rsidRDefault="00C76A2E" w:rsidP="009D7211">
            <w:r>
              <w:t>Successfully registered a new client using the forms.</w:t>
            </w:r>
          </w:p>
        </w:tc>
        <w:tc>
          <w:tcPr>
            <w:tcW w:w="1794" w:type="dxa"/>
          </w:tcPr>
          <w:p w14:paraId="3A82FE03" w14:textId="74888D36" w:rsidR="00C76A2E" w:rsidRDefault="00C76A2E" w:rsidP="009D7211">
            <w:r>
              <w:t>Passed</w:t>
            </w:r>
          </w:p>
        </w:tc>
        <w:tc>
          <w:tcPr>
            <w:tcW w:w="2609" w:type="dxa"/>
          </w:tcPr>
          <w:p w14:paraId="1F0360F6" w14:textId="77777777" w:rsidR="00C76A2E" w:rsidRDefault="00C76A2E" w:rsidP="00634977">
            <w:r>
              <w:t>No action needed.</w:t>
            </w:r>
          </w:p>
          <w:p w14:paraId="4E579C85" w14:textId="20FCD851" w:rsidR="00F5540C" w:rsidRDefault="00F5540C" w:rsidP="00634977"/>
        </w:tc>
      </w:tr>
      <w:tr w:rsidR="00C76A2E" w14:paraId="5AA9E75B" w14:textId="77777777" w:rsidTr="00C40788">
        <w:tc>
          <w:tcPr>
            <w:tcW w:w="3278" w:type="dxa"/>
          </w:tcPr>
          <w:p w14:paraId="437883FA" w14:textId="59F1BA5F" w:rsidR="00C76A2E" w:rsidRDefault="00D34004" w:rsidP="001E0F36">
            <w:r>
              <w:t>Register new machine using the forms.</w:t>
            </w:r>
          </w:p>
        </w:tc>
        <w:tc>
          <w:tcPr>
            <w:tcW w:w="1760" w:type="dxa"/>
          </w:tcPr>
          <w:p w14:paraId="016BE078" w14:textId="5A31C936" w:rsidR="00C76A2E" w:rsidRDefault="00D34004" w:rsidP="009D7211">
            <w:r>
              <w:t>View</w:t>
            </w:r>
          </w:p>
        </w:tc>
        <w:tc>
          <w:tcPr>
            <w:tcW w:w="4527" w:type="dxa"/>
          </w:tcPr>
          <w:p w14:paraId="228F1C7C" w14:textId="4826D253" w:rsidR="00C76A2E" w:rsidRDefault="00D34004" w:rsidP="009D7211">
            <w:r>
              <w:t>Does not select the correct client to register a new machine for.</w:t>
            </w:r>
          </w:p>
        </w:tc>
        <w:tc>
          <w:tcPr>
            <w:tcW w:w="1794" w:type="dxa"/>
          </w:tcPr>
          <w:p w14:paraId="67448010" w14:textId="4DAD2E3D" w:rsidR="00C76A2E" w:rsidRDefault="00D34004" w:rsidP="009D7211">
            <w:r>
              <w:t>Failed</w:t>
            </w:r>
          </w:p>
        </w:tc>
        <w:tc>
          <w:tcPr>
            <w:tcW w:w="2609" w:type="dxa"/>
          </w:tcPr>
          <w:p w14:paraId="49F1C1F0" w14:textId="32431ED5" w:rsidR="00C76A2E" w:rsidRDefault="00D34004" w:rsidP="00634977">
            <w:r>
              <w:t xml:space="preserve">Changed the dropdown to automatically select the </w:t>
            </w:r>
            <w:r>
              <w:lastRenderedPageBreak/>
              <w:t>correct client for machine registry.</w:t>
            </w:r>
          </w:p>
        </w:tc>
      </w:tr>
      <w:tr w:rsidR="001E0F36" w14:paraId="0AFFA385" w14:textId="77777777" w:rsidTr="00C40788">
        <w:tc>
          <w:tcPr>
            <w:tcW w:w="3278" w:type="dxa"/>
          </w:tcPr>
          <w:p w14:paraId="23A06AA4" w14:textId="362EDE6F" w:rsidR="001E0F36" w:rsidRDefault="006630F4" w:rsidP="001E0F36">
            <w:r>
              <w:lastRenderedPageBreak/>
              <w:t>Test if correct permissions are given following logging into the system.</w:t>
            </w:r>
          </w:p>
        </w:tc>
        <w:tc>
          <w:tcPr>
            <w:tcW w:w="1760" w:type="dxa"/>
          </w:tcPr>
          <w:p w14:paraId="5C27E693" w14:textId="6D907588" w:rsidR="001E0F36" w:rsidRDefault="006630F4" w:rsidP="009D7211">
            <w:r>
              <w:t>View</w:t>
            </w:r>
          </w:p>
        </w:tc>
        <w:tc>
          <w:tcPr>
            <w:tcW w:w="4527" w:type="dxa"/>
          </w:tcPr>
          <w:p w14:paraId="01C57CCF" w14:textId="4A5EBAF5" w:rsidR="001E0F36" w:rsidRDefault="0072577A" w:rsidP="009D7211">
            <w:r>
              <w:t>Only specific users can assign staff to jobs.</w:t>
            </w:r>
          </w:p>
        </w:tc>
        <w:tc>
          <w:tcPr>
            <w:tcW w:w="1794" w:type="dxa"/>
          </w:tcPr>
          <w:p w14:paraId="1051B7CA" w14:textId="7F0B5CC5" w:rsidR="001E0F36" w:rsidRDefault="0072577A" w:rsidP="009D7211">
            <w:r>
              <w:t>Passed.</w:t>
            </w:r>
          </w:p>
        </w:tc>
        <w:tc>
          <w:tcPr>
            <w:tcW w:w="2609" w:type="dxa"/>
          </w:tcPr>
          <w:p w14:paraId="2A0488C4" w14:textId="4A707A27" w:rsidR="001E0F36" w:rsidRDefault="0072577A" w:rsidP="00634977">
            <w:r>
              <w:t>No action needed.</w:t>
            </w:r>
          </w:p>
        </w:tc>
      </w:tr>
      <w:tr w:rsidR="00B7077E" w14:paraId="07556A56" w14:textId="77777777" w:rsidTr="00C40788">
        <w:tc>
          <w:tcPr>
            <w:tcW w:w="3278" w:type="dxa"/>
          </w:tcPr>
          <w:p w14:paraId="6CAC4075" w14:textId="7968D321" w:rsidR="00B7077E" w:rsidRDefault="005F7614" w:rsidP="001E0F36">
            <w:r>
              <w:t xml:space="preserve">Jobs are </w:t>
            </w:r>
            <w:r w:rsidR="00F4311B">
              <w:t>correctly color</w:t>
            </w:r>
            <w:r w:rsidR="002B6AD2">
              <w:t xml:space="preserve"> </w:t>
            </w:r>
            <w:r w:rsidR="00F4311B">
              <w:t xml:space="preserve">coordinated depending on </w:t>
            </w:r>
            <w:r w:rsidR="0090590B">
              <w:t>when the due date is.</w:t>
            </w:r>
          </w:p>
        </w:tc>
        <w:tc>
          <w:tcPr>
            <w:tcW w:w="1760" w:type="dxa"/>
          </w:tcPr>
          <w:p w14:paraId="2731CCE7" w14:textId="02D636E2" w:rsidR="00B7077E" w:rsidRDefault="008B6768" w:rsidP="009D7211">
            <w:r>
              <w:t xml:space="preserve">View </w:t>
            </w:r>
          </w:p>
        </w:tc>
        <w:tc>
          <w:tcPr>
            <w:tcW w:w="4527" w:type="dxa"/>
          </w:tcPr>
          <w:p w14:paraId="3C8E9242" w14:textId="13F7CC3B" w:rsidR="00B7077E" w:rsidRDefault="006E746D" w:rsidP="009D7211">
            <w:r>
              <w:t xml:space="preserve">Jobs list with highlighted </w:t>
            </w:r>
            <w:r w:rsidR="008A3653">
              <w:t>colors</w:t>
            </w:r>
            <w:r>
              <w:t xml:space="preserve"> depending on</w:t>
            </w:r>
            <w:r w:rsidR="00F528AE">
              <w:t xml:space="preserve"> if its on or past its due date, got five days left, more than five days left or unassigned</w:t>
            </w:r>
            <w:r w:rsidR="00CE672F">
              <w:t>. However, when its unassigned but past its due date, the color doesn’t change.</w:t>
            </w:r>
            <w:r w:rsidR="00040894">
              <w:t xml:space="preserve"> </w:t>
            </w:r>
          </w:p>
        </w:tc>
        <w:tc>
          <w:tcPr>
            <w:tcW w:w="1794" w:type="dxa"/>
          </w:tcPr>
          <w:p w14:paraId="448DCDBC" w14:textId="20AEA6F1" w:rsidR="00B7077E" w:rsidRDefault="00D512A3" w:rsidP="009D7211">
            <w:r>
              <w:t>Failed</w:t>
            </w:r>
            <w:r w:rsidR="00F528AE">
              <w:t>.</w:t>
            </w:r>
          </w:p>
        </w:tc>
        <w:tc>
          <w:tcPr>
            <w:tcW w:w="2609" w:type="dxa"/>
          </w:tcPr>
          <w:p w14:paraId="0F1A8462" w14:textId="10786A94" w:rsidR="00B7077E" w:rsidRDefault="00CE672F" w:rsidP="00634977">
            <w:r>
              <w:t xml:space="preserve">Unassigned jobs </w:t>
            </w:r>
            <w:r w:rsidR="00E40D8B">
              <w:t xml:space="preserve">past there due date </w:t>
            </w:r>
            <w:r w:rsidR="00D512A3">
              <w:t>now change color when the due date has passed.</w:t>
            </w:r>
          </w:p>
        </w:tc>
      </w:tr>
      <w:tr w:rsidR="00534771" w14:paraId="77F01C72" w14:textId="77777777" w:rsidTr="00C40788">
        <w:tc>
          <w:tcPr>
            <w:tcW w:w="3278" w:type="dxa"/>
          </w:tcPr>
          <w:p w14:paraId="4259E92F" w14:textId="7D290FBE" w:rsidR="00534771" w:rsidRDefault="00534771" w:rsidP="001E0F36">
            <w:r>
              <w:t>Selecting an option from the filter changes the displayed jobs to its corresponding filter.</w:t>
            </w:r>
          </w:p>
        </w:tc>
        <w:tc>
          <w:tcPr>
            <w:tcW w:w="1760" w:type="dxa"/>
          </w:tcPr>
          <w:p w14:paraId="0E537F80" w14:textId="48137E7F" w:rsidR="00534771" w:rsidRDefault="00534771" w:rsidP="009D7211">
            <w:r>
              <w:t>View</w:t>
            </w:r>
          </w:p>
        </w:tc>
        <w:tc>
          <w:tcPr>
            <w:tcW w:w="4527" w:type="dxa"/>
          </w:tcPr>
          <w:p w14:paraId="344F19A8" w14:textId="6B185568" w:rsidR="00534771" w:rsidRDefault="00534771" w:rsidP="009D7211">
            <w:r>
              <w:t>Jobs reorder and show/ hide depending on the selected filter.</w:t>
            </w:r>
          </w:p>
        </w:tc>
        <w:tc>
          <w:tcPr>
            <w:tcW w:w="1794" w:type="dxa"/>
          </w:tcPr>
          <w:p w14:paraId="599818CC" w14:textId="4C1D9205" w:rsidR="00534771" w:rsidRDefault="00534771" w:rsidP="009D7211">
            <w:r>
              <w:t>Passed.</w:t>
            </w:r>
          </w:p>
        </w:tc>
        <w:tc>
          <w:tcPr>
            <w:tcW w:w="2609" w:type="dxa"/>
          </w:tcPr>
          <w:p w14:paraId="3AFC30FD" w14:textId="6F8D8309" w:rsidR="00534771" w:rsidRDefault="00534771" w:rsidP="00634977">
            <w:r>
              <w:t>No action needed.</w:t>
            </w:r>
          </w:p>
        </w:tc>
      </w:tr>
      <w:tr w:rsidR="007B08AA" w14:paraId="6FB6C221" w14:textId="77777777" w:rsidTr="00C40788">
        <w:tc>
          <w:tcPr>
            <w:tcW w:w="3278" w:type="dxa"/>
          </w:tcPr>
          <w:p w14:paraId="158D3D5B" w14:textId="39B1DABD" w:rsidR="007B08AA" w:rsidRDefault="007B08AA" w:rsidP="001E0F36">
            <w:r>
              <w:t>All forms open to their respected button.</w:t>
            </w:r>
          </w:p>
        </w:tc>
        <w:tc>
          <w:tcPr>
            <w:tcW w:w="1760" w:type="dxa"/>
          </w:tcPr>
          <w:p w14:paraId="66778E12" w14:textId="0A39BA2C" w:rsidR="007B08AA" w:rsidRDefault="007B08AA" w:rsidP="009D7211">
            <w:r>
              <w:t>View</w:t>
            </w:r>
          </w:p>
        </w:tc>
        <w:tc>
          <w:tcPr>
            <w:tcW w:w="4527" w:type="dxa"/>
          </w:tcPr>
          <w:p w14:paraId="1392235B" w14:textId="41FFBC46" w:rsidR="007B08AA" w:rsidRDefault="007B08AA" w:rsidP="007B08AA">
            <w:r>
              <w:t>All forms open without problems and load the correct information where necessary.</w:t>
            </w:r>
          </w:p>
        </w:tc>
        <w:tc>
          <w:tcPr>
            <w:tcW w:w="1794" w:type="dxa"/>
          </w:tcPr>
          <w:p w14:paraId="6863133A" w14:textId="441E5F87" w:rsidR="007B08AA" w:rsidRDefault="007B08AA" w:rsidP="009D7211">
            <w:r>
              <w:t>Passed.</w:t>
            </w:r>
          </w:p>
        </w:tc>
        <w:tc>
          <w:tcPr>
            <w:tcW w:w="2609" w:type="dxa"/>
          </w:tcPr>
          <w:p w14:paraId="3BE5889D" w14:textId="5385409A" w:rsidR="007B08AA" w:rsidRDefault="007B08AA" w:rsidP="00634977">
            <w:r>
              <w:t>No action needed.</w:t>
            </w:r>
          </w:p>
        </w:tc>
      </w:tr>
      <w:tr w:rsidR="007B08AA" w14:paraId="706B7930" w14:textId="77777777" w:rsidTr="00C40788">
        <w:tc>
          <w:tcPr>
            <w:tcW w:w="3278" w:type="dxa"/>
          </w:tcPr>
          <w:p w14:paraId="3C9F58AA" w14:textId="5B9F72AA" w:rsidR="007B08AA" w:rsidRDefault="000D1EB2" w:rsidP="001E0F36">
            <w:r>
              <w:t xml:space="preserve">‘Register’ button becomes enabled when </w:t>
            </w:r>
            <w:r w:rsidR="00DF1BB0">
              <w:t>enough</w:t>
            </w:r>
            <w:r>
              <w:t xml:space="preserve"> information has been given</w:t>
            </w:r>
            <w:r w:rsidR="00373571">
              <w:t xml:space="preserve"> to register a new job</w:t>
            </w:r>
            <w:r>
              <w:t>.</w:t>
            </w:r>
          </w:p>
        </w:tc>
        <w:tc>
          <w:tcPr>
            <w:tcW w:w="1760" w:type="dxa"/>
          </w:tcPr>
          <w:p w14:paraId="48194C1F" w14:textId="2CAA483E" w:rsidR="007B08AA" w:rsidRDefault="00FF7BCE" w:rsidP="009D7211">
            <w:r>
              <w:t>View</w:t>
            </w:r>
          </w:p>
        </w:tc>
        <w:tc>
          <w:tcPr>
            <w:tcW w:w="4527" w:type="dxa"/>
          </w:tcPr>
          <w:p w14:paraId="0D8A1D5A" w14:textId="24C8481B" w:rsidR="007B08AA" w:rsidRDefault="00334D01" w:rsidP="007B08AA">
            <w:r>
              <w:t>Button enables when the correct information has been entered.</w:t>
            </w:r>
          </w:p>
        </w:tc>
        <w:tc>
          <w:tcPr>
            <w:tcW w:w="1794" w:type="dxa"/>
          </w:tcPr>
          <w:p w14:paraId="0694C23E" w14:textId="73B15089" w:rsidR="007B08AA" w:rsidRDefault="00FF7BCE" w:rsidP="009D7211">
            <w:r>
              <w:t>Passed.</w:t>
            </w:r>
          </w:p>
        </w:tc>
        <w:tc>
          <w:tcPr>
            <w:tcW w:w="2609" w:type="dxa"/>
          </w:tcPr>
          <w:p w14:paraId="13EC6F03" w14:textId="56B1F40A" w:rsidR="007B08AA" w:rsidRDefault="00FF7BCE" w:rsidP="00634977">
            <w:r>
              <w:t>No action needed.</w:t>
            </w:r>
          </w:p>
        </w:tc>
      </w:tr>
      <w:tr w:rsidR="007B08AA" w14:paraId="1CDECE5B" w14:textId="77777777" w:rsidTr="00C40788">
        <w:tc>
          <w:tcPr>
            <w:tcW w:w="3278" w:type="dxa"/>
          </w:tcPr>
          <w:p w14:paraId="4CA8ADDF" w14:textId="74D39670" w:rsidR="007B08AA" w:rsidRDefault="00DF1BB0" w:rsidP="001E0F36">
            <w:r>
              <w:t>‘</w:t>
            </w:r>
            <w:r w:rsidR="00A430FA">
              <w:t>Accept’</w:t>
            </w:r>
            <w:r>
              <w:t xml:space="preserve"> button becomes enabled when</w:t>
            </w:r>
            <w:r w:rsidR="00A430FA">
              <w:t xml:space="preserve"> correct information has been given to create a new machine.</w:t>
            </w:r>
            <w:r>
              <w:t xml:space="preserve"> </w:t>
            </w:r>
          </w:p>
        </w:tc>
        <w:tc>
          <w:tcPr>
            <w:tcW w:w="1760" w:type="dxa"/>
          </w:tcPr>
          <w:p w14:paraId="7E23317A" w14:textId="265FC503" w:rsidR="007B08AA" w:rsidRDefault="00FF7BCE" w:rsidP="009D7211">
            <w:r>
              <w:t>View</w:t>
            </w:r>
          </w:p>
        </w:tc>
        <w:tc>
          <w:tcPr>
            <w:tcW w:w="4527" w:type="dxa"/>
          </w:tcPr>
          <w:p w14:paraId="272E23FC" w14:textId="0D51760B" w:rsidR="007B08AA" w:rsidRDefault="00A430FA" w:rsidP="007B08AA">
            <w:r>
              <w:t>Accept button enables when the correct information has been entered</w:t>
            </w:r>
            <w:r w:rsidR="00373571">
              <w:t xml:space="preserve"> however doesn’t disable when too much info is placed into the machine description box.</w:t>
            </w:r>
          </w:p>
        </w:tc>
        <w:tc>
          <w:tcPr>
            <w:tcW w:w="1794" w:type="dxa"/>
          </w:tcPr>
          <w:p w14:paraId="30274E65" w14:textId="4425BC03" w:rsidR="007B08AA" w:rsidRDefault="00D512A3" w:rsidP="009D7211">
            <w:r>
              <w:t>Failed</w:t>
            </w:r>
            <w:r w:rsidR="00FF7BCE">
              <w:t>.</w:t>
            </w:r>
          </w:p>
        </w:tc>
        <w:tc>
          <w:tcPr>
            <w:tcW w:w="2609" w:type="dxa"/>
          </w:tcPr>
          <w:p w14:paraId="6EF735FB" w14:textId="21B4ED9E" w:rsidR="007B08AA" w:rsidRDefault="00FE5EA4" w:rsidP="00634977">
            <w:r>
              <w:t>Made register button disable when too much information is placed into the machine description box.</w:t>
            </w:r>
          </w:p>
        </w:tc>
      </w:tr>
      <w:tr w:rsidR="00A430FA" w14:paraId="58ABDE68" w14:textId="77777777" w:rsidTr="00C40788">
        <w:tc>
          <w:tcPr>
            <w:tcW w:w="3278" w:type="dxa"/>
          </w:tcPr>
          <w:p w14:paraId="6269E5A8" w14:textId="28EA6B55" w:rsidR="00A430FA" w:rsidRDefault="003C6981" w:rsidP="001E0F36">
            <w:r>
              <w:t>Pictures are loaded correctly when viewing a job.</w:t>
            </w:r>
          </w:p>
        </w:tc>
        <w:tc>
          <w:tcPr>
            <w:tcW w:w="1760" w:type="dxa"/>
          </w:tcPr>
          <w:p w14:paraId="139C44FC" w14:textId="10E835E1" w:rsidR="00A430FA" w:rsidRDefault="00FF7BCE" w:rsidP="009D7211">
            <w:r>
              <w:t>View</w:t>
            </w:r>
          </w:p>
        </w:tc>
        <w:tc>
          <w:tcPr>
            <w:tcW w:w="4527" w:type="dxa"/>
          </w:tcPr>
          <w:p w14:paraId="6D0F410D" w14:textId="3750E0E2" w:rsidR="00A430FA" w:rsidRDefault="00426F84" w:rsidP="007B08AA">
            <w:r>
              <w:t>Pictures appear loaded when a job is opened.</w:t>
            </w:r>
          </w:p>
        </w:tc>
        <w:tc>
          <w:tcPr>
            <w:tcW w:w="1794" w:type="dxa"/>
          </w:tcPr>
          <w:p w14:paraId="7D3F70D4" w14:textId="24413FF7" w:rsidR="00A430FA" w:rsidRDefault="00FF7BCE" w:rsidP="009D7211">
            <w:r>
              <w:t>Passed.</w:t>
            </w:r>
          </w:p>
        </w:tc>
        <w:tc>
          <w:tcPr>
            <w:tcW w:w="2609" w:type="dxa"/>
          </w:tcPr>
          <w:p w14:paraId="05D85E72" w14:textId="41EC225E" w:rsidR="00A430FA" w:rsidRDefault="00FF7BCE" w:rsidP="00634977">
            <w:r>
              <w:t>No action needed.</w:t>
            </w:r>
          </w:p>
        </w:tc>
      </w:tr>
      <w:tr w:rsidR="00426F84" w14:paraId="7386D9D1" w14:textId="77777777" w:rsidTr="00C40788">
        <w:tc>
          <w:tcPr>
            <w:tcW w:w="3278" w:type="dxa"/>
          </w:tcPr>
          <w:p w14:paraId="2A124150" w14:textId="42885867" w:rsidR="00426F84" w:rsidRDefault="00C04112" w:rsidP="001E0F36">
            <w:r>
              <w:t xml:space="preserve">When the ‘Assign’ button is clicked, and a new form opens, </w:t>
            </w:r>
            <w:r>
              <w:lastRenderedPageBreak/>
              <w:t>staff can be added to the c</w:t>
            </w:r>
            <w:bookmarkStart w:id="0" w:name="_GoBack"/>
            <w:bookmarkEnd w:id="0"/>
            <w:r>
              <w:t>hosen job.</w:t>
            </w:r>
          </w:p>
        </w:tc>
        <w:tc>
          <w:tcPr>
            <w:tcW w:w="1760" w:type="dxa"/>
          </w:tcPr>
          <w:p w14:paraId="19605901" w14:textId="19F3A350" w:rsidR="00426F84" w:rsidRDefault="00FF7BCE" w:rsidP="009D7211">
            <w:r>
              <w:lastRenderedPageBreak/>
              <w:t>View</w:t>
            </w:r>
          </w:p>
        </w:tc>
        <w:tc>
          <w:tcPr>
            <w:tcW w:w="4527" w:type="dxa"/>
          </w:tcPr>
          <w:p w14:paraId="20434505" w14:textId="77777777" w:rsidR="00426F84" w:rsidRDefault="00C04112" w:rsidP="007B08AA">
            <w:r>
              <w:t>Staff are correctly added to the job.</w:t>
            </w:r>
          </w:p>
        </w:tc>
        <w:tc>
          <w:tcPr>
            <w:tcW w:w="1794" w:type="dxa"/>
          </w:tcPr>
          <w:p w14:paraId="4FBB997F" w14:textId="2865DDB7" w:rsidR="00426F84" w:rsidRDefault="00FF7BCE" w:rsidP="009D7211">
            <w:r>
              <w:t>Passed.</w:t>
            </w:r>
          </w:p>
        </w:tc>
        <w:tc>
          <w:tcPr>
            <w:tcW w:w="2609" w:type="dxa"/>
          </w:tcPr>
          <w:p w14:paraId="6AFC7E51" w14:textId="0DADFFB8" w:rsidR="00426F84" w:rsidRDefault="00FF7BCE" w:rsidP="00634977">
            <w:r>
              <w:t>No action needed.</w:t>
            </w:r>
          </w:p>
        </w:tc>
      </w:tr>
    </w:tbl>
    <w:p w14:paraId="3A427287" w14:textId="77777777" w:rsidR="0036059C" w:rsidRDefault="0036059C" w:rsidP="003065B5">
      <w:pPr>
        <w:jc w:val="center"/>
      </w:pPr>
    </w:p>
    <w:sectPr w:rsidR="0036059C" w:rsidSect="00C40788">
      <w:footerReference w:type="default" r:id="rId7"/>
      <w:pgSz w:w="15840" w:h="12240" w:orient="landscape"/>
      <w:pgMar w:top="1152" w:right="1152" w:bottom="1152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9C72" w14:textId="77777777" w:rsidR="00D37EBD" w:rsidRDefault="00D37EBD" w:rsidP="00750308">
      <w:r>
        <w:separator/>
      </w:r>
    </w:p>
  </w:endnote>
  <w:endnote w:type="continuationSeparator" w:id="0">
    <w:p w14:paraId="05274949" w14:textId="77777777" w:rsidR="00D37EBD" w:rsidRDefault="00D37EBD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BC7F5" w14:textId="304FF2D2" w:rsidR="00AF3394" w:rsidRPr="00170DF3" w:rsidRDefault="00AF3394" w:rsidP="00117F4C">
    <w:pPr>
      <w:pStyle w:val="Footer"/>
      <w:jc w:val="center"/>
      <w:rPr>
        <w:caps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3C22" w14:textId="77777777" w:rsidR="00D37EBD" w:rsidRDefault="00D37EBD" w:rsidP="00750308">
      <w:r>
        <w:separator/>
      </w:r>
    </w:p>
  </w:footnote>
  <w:footnote w:type="continuationSeparator" w:id="0">
    <w:p w14:paraId="271FB76C" w14:textId="77777777" w:rsidR="00D37EBD" w:rsidRDefault="00D37EBD" w:rsidP="0075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05527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1E2544"/>
    <w:multiLevelType w:val="multilevel"/>
    <w:tmpl w:val="AC863C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B5"/>
    <w:rsid w:val="000143FC"/>
    <w:rsid w:val="00040546"/>
    <w:rsid w:val="00040894"/>
    <w:rsid w:val="000602BE"/>
    <w:rsid w:val="000A320F"/>
    <w:rsid w:val="000B1256"/>
    <w:rsid w:val="000D1EB2"/>
    <w:rsid w:val="000E1932"/>
    <w:rsid w:val="00107FFC"/>
    <w:rsid w:val="00117F4C"/>
    <w:rsid w:val="00150154"/>
    <w:rsid w:val="00170DF3"/>
    <w:rsid w:val="001A1FE3"/>
    <w:rsid w:val="001B2D3F"/>
    <w:rsid w:val="001E0F36"/>
    <w:rsid w:val="002070D0"/>
    <w:rsid w:val="00273BFC"/>
    <w:rsid w:val="00276C92"/>
    <w:rsid w:val="00286992"/>
    <w:rsid w:val="00293B83"/>
    <w:rsid w:val="002B6AD2"/>
    <w:rsid w:val="002D276E"/>
    <w:rsid w:val="002D42B7"/>
    <w:rsid w:val="003065B5"/>
    <w:rsid w:val="00334D01"/>
    <w:rsid w:val="0036059C"/>
    <w:rsid w:val="00373571"/>
    <w:rsid w:val="003A793C"/>
    <w:rsid w:val="003C6981"/>
    <w:rsid w:val="003E4B56"/>
    <w:rsid w:val="00413AA9"/>
    <w:rsid w:val="00415776"/>
    <w:rsid w:val="00426F84"/>
    <w:rsid w:val="00477C2D"/>
    <w:rsid w:val="00486FDB"/>
    <w:rsid w:val="004E4EEA"/>
    <w:rsid w:val="00506045"/>
    <w:rsid w:val="00534771"/>
    <w:rsid w:val="005368A1"/>
    <w:rsid w:val="00553891"/>
    <w:rsid w:val="005A4058"/>
    <w:rsid w:val="005B2EF6"/>
    <w:rsid w:val="005C66BD"/>
    <w:rsid w:val="005F7614"/>
    <w:rsid w:val="00634977"/>
    <w:rsid w:val="006630F4"/>
    <w:rsid w:val="00677A48"/>
    <w:rsid w:val="006A3CE7"/>
    <w:rsid w:val="006E746D"/>
    <w:rsid w:val="006E7AE9"/>
    <w:rsid w:val="00715A77"/>
    <w:rsid w:val="0072577A"/>
    <w:rsid w:val="00730DEB"/>
    <w:rsid w:val="00750308"/>
    <w:rsid w:val="007B08AA"/>
    <w:rsid w:val="007B3F7B"/>
    <w:rsid w:val="007B72F3"/>
    <w:rsid w:val="00877074"/>
    <w:rsid w:val="008A3653"/>
    <w:rsid w:val="008B6768"/>
    <w:rsid w:val="0090590B"/>
    <w:rsid w:val="00963059"/>
    <w:rsid w:val="00965336"/>
    <w:rsid w:val="00974CA8"/>
    <w:rsid w:val="009A5E01"/>
    <w:rsid w:val="009D7211"/>
    <w:rsid w:val="00A430FA"/>
    <w:rsid w:val="00AF3394"/>
    <w:rsid w:val="00B6370E"/>
    <w:rsid w:val="00B7077E"/>
    <w:rsid w:val="00B82D89"/>
    <w:rsid w:val="00B9314E"/>
    <w:rsid w:val="00BF1EDD"/>
    <w:rsid w:val="00BF1FB2"/>
    <w:rsid w:val="00C04112"/>
    <w:rsid w:val="00C40788"/>
    <w:rsid w:val="00C6319D"/>
    <w:rsid w:val="00C76A2E"/>
    <w:rsid w:val="00C81D06"/>
    <w:rsid w:val="00CE672F"/>
    <w:rsid w:val="00D25151"/>
    <w:rsid w:val="00D34004"/>
    <w:rsid w:val="00D37A3D"/>
    <w:rsid w:val="00D37EBD"/>
    <w:rsid w:val="00D512A3"/>
    <w:rsid w:val="00DA0AFE"/>
    <w:rsid w:val="00DA3CB0"/>
    <w:rsid w:val="00DF1BB0"/>
    <w:rsid w:val="00E40D8B"/>
    <w:rsid w:val="00E4477F"/>
    <w:rsid w:val="00E97B73"/>
    <w:rsid w:val="00EA71F6"/>
    <w:rsid w:val="00EB232B"/>
    <w:rsid w:val="00EC78C8"/>
    <w:rsid w:val="00F4311B"/>
    <w:rsid w:val="00F51193"/>
    <w:rsid w:val="00F528AE"/>
    <w:rsid w:val="00F53C9C"/>
    <w:rsid w:val="00F5540C"/>
    <w:rsid w:val="00F938EB"/>
    <w:rsid w:val="00FE213D"/>
    <w:rsid w:val="00FE5EA4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730616"/>
  <w15:chartTrackingRefBased/>
  <w15:docId w15:val="{D90C1D82-C8C2-4D8F-9D25-1C657BA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211"/>
    <w:rPr>
      <w:rFonts w:ascii="Calibri" w:hAnsi="Calibri"/>
      <w:color w:val="1F497D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286992"/>
    <w:rPr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6992"/>
    <w:rPr>
      <w:spacing w:val="1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6059C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6059C"/>
    <w:rPr>
      <w:sz w:val="20"/>
    </w:rPr>
  </w:style>
  <w:style w:type="table" w:styleId="TableGrid">
    <w:name w:val="Table Grid"/>
    <w:basedOn w:val="TableNormal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odolist">
    <w:name w:val="To do list"/>
    <w:basedOn w:val="TableNormal"/>
    <w:uiPriority w:val="99"/>
    <w:rsid w:val="009D7211"/>
    <w:pPr>
      <w:spacing w:before="80" w:after="80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D06"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1D0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1D0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81D0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D0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D0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D0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1D0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1D0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1D0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D0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D0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D0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D06"/>
    <w:rPr>
      <w:rFonts w:ascii="Consolas" w:hAnsi="Consolas"/>
      <w:szCs w:val="21"/>
    </w:rPr>
  </w:style>
  <w:style w:type="table" w:styleId="GridTable1Light-Accent3">
    <w:name w:val="Grid Table 1 Light Accent 3"/>
    <w:basedOn w:val="TableNormal"/>
    <w:uiPriority w:val="46"/>
    <w:rsid w:val="0036059C"/>
    <w:tblPr>
      <w:tblStyleRowBandSize w:val="1"/>
      <w:tblStyleColBandSize w:val="1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tblCellMar>
        <w:top w:w="216" w:type="dxa"/>
        <w:left w:w="360" w:type="dxa"/>
        <w:bottom w:w="216" w:type="dxa"/>
        <w:right w:w="360" w:type="dxa"/>
      </w:tblCellMar>
    </w:tblPr>
    <w:tcPr>
      <w:shd w:val="clear" w:color="auto" w:fill="EAF1DD" w:themeFill="accent3" w:themeFillTint="33"/>
    </w:tcPr>
    <w:tblStylePr w:type="firstRow">
      <w:rPr>
        <w:b w:val="0"/>
        <w:bCs/>
        <w:i w:val="0"/>
      </w:rPr>
      <w:tblPr/>
      <w:tcPr>
        <w:tcBorders>
          <w:top w:val="single" w:sz="48" w:space="0" w:color="C2D69B" w:themeColor="accent3" w:themeTint="9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415776"/>
    <w:rPr>
      <w:color w:val="595959" w:themeColor="text1" w:themeTint="A6"/>
    </w:rPr>
  </w:style>
  <w:style w:type="table" w:styleId="GridTable1Light-Accent6">
    <w:name w:val="Grid Table 1 Light Accent 6"/>
    <w:basedOn w:val="TableNormal"/>
    <w:uiPriority w:val="46"/>
    <w:rsid w:val="0036059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rsid w:val="00286992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contextualSpacing/>
      <w:jc w:val="center"/>
    </w:pPr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86992"/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To%20do%20list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309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Jamie Briggs</cp:lastModifiedBy>
  <cp:revision>43</cp:revision>
  <dcterms:created xsi:type="dcterms:W3CDTF">2019-01-02T23:37:00Z</dcterms:created>
  <dcterms:modified xsi:type="dcterms:W3CDTF">2019-01-07T21:58:00Z</dcterms:modified>
</cp:coreProperties>
</file>